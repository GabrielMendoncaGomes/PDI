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A54F05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35100" w:rsidRDefault="00635100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Gabriel Mendonca Gomes &amp; Gabriele Dominelli</w:t>
                                    </w:r>
                                  </w:p>
                                </w:sdtContent>
                              </w:sdt>
                              <w:p w:rsidR="00635100" w:rsidRPr="007C10DE" w:rsidRDefault="00635100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635100" w:rsidRDefault="00635100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35100" w:rsidRDefault="00635100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Gabriel Mendonca Gomes &amp; Gabriele Dominelli</w:t>
                              </w:r>
                            </w:p>
                          </w:sdtContent>
                        </w:sdt>
                        <w:p w:rsidR="00635100" w:rsidRPr="007C10DE" w:rsidRDefault="00635100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635100" w:rsidRDefault="00635100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5100" w:rsidRDefault="00635100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35100" w:rsidRDefault="00635100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635100" w:rsidRDefault="00635100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35100" w:rsidRDefault="00635100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54F05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5100" w:rsidRPr="000B3F3B" w:rsidRDefault="006351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35100" w:rsidRDefault="0063510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635100" w:rsidRPr="000B3F3B" w:rsidRDefault="006351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35100" w:rsidRDefault="0063510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A54F05" w:rsidRDefault="007C10DE" w:rsidP="00B46FCC">
          <w:pPr>
            <w:spacing w:line="360" w:lineRule="auto"/>
            <w:rPr>
              <w:rFonts w:ascii="Arial" w:hAnsi="Arial" w:cs="Arial"/>
            </w:rPr>
          </w:pPr>
          <w:r w:rsidRPr="00A54F05">
            <w:rPr>
              <w:rFonts w:ascii="Arial" w:hAnsi="Arial" w:cs="Arial"/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6336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A54F05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A54F05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A54F05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A54F05" w:rsidRDefault="000B3F3B" w:rsidP="00B46FCC">
          <w:pPr>
            <w:pStyle w:val="Sommario1"/>
            <w:rPr>
              <w:rFonts w:ascii="Arial" w:hAnsi="Arial" w:cs="Arial"/>
              <w:noProof/>
            </w:rPr>
          </w:pPr>
          <w:r w:rsidRPr="00A54F05">
            <w:rPr>
              <w:rFonts w:ascii="Arial" w:hAnsi="Arial" w:cs="Arial"/>
              <w:b/>
              <w:bCs/>
              <w:lang w:val="it-IT"/>
            </w:rPr>
            <w:fldChar w:fldCharType="begin"/>
          </w:r>
          <w:r w:rsidRPr="00A54F05">
            <w:rPr>
              <w:rFonts w:ascii="Arial" w:hAnsi="Arial" w:cs="Arial"/>
              <w:b/>
              <w:bCs/>
              <w:lang w:val="it-IT"/>
            </w:rPr>
            <w:instrText xml:space="preserve"> TOC \o "1-3" \h \z \u </w:instrText>
          </w:r>
          <w:r w:rsidRPr="00A54F05">
            <w:rPr>
              <w:rFonts w:ascii="Arial" w:hAnsi="Arial" w:cs="Arial"/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_Toc525199578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1"/>
            <w:rPr>
              <w:rFonts w:ascii="Arial" w:hAnsi="Arial" w:cs="Arial"/>
              <w:noProof/>
            </w:rPr>
          </w:pPr>
          <w:hyperlink w:anchor="_Toc525199584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_Toc525199584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1"/>
            <w:rPr>
              <w:rFonts w:ascii="Arial" w:hAnsi="Arial" w:cs="Arial"/>
              <w:noProof/>
            </w:rPr>
          </w:pPr>
          <w:hyperlink w:anchor="_Toc525199589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_Toc525199589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1"/>
            <w:rPr>
              <w:rFonts w:ascii="Arial" w:hAnsi="Arial" w:cs="Arial"/>
              <w:noProof/>
            </w:rPr>
          </w:pPr>
          <w:hyperlink w:anchor="_Toc525199597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_Toc525199597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1"/>
            <w:rPr>
              <w:rFonts w:ascii="Arial" w:hAnsi="Arial" w:cs="Arial"/>
              <w:noProof/>
            </w:rPr>
          </w:pPr>
          <w:hyperlink w:anchor="_Toc525199604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_Toc525199604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A54F05" w:rsidRDefault="0004666D" w:rsidP="00B46FCC">
          <w:pPr>
            <w:pStyle w:val="Sommario1"/>
            <w:rPr>
              <w:rFonts w:ascii="Arial" w:hAnsi="Arial" w:cs="Arial"/>
              <w:noProof/>
            </w:rPr>
          </w:pPr>
          <w:hyperlink w:anchor="_Toc525199605" w:history="1">
            <w:r w:rsidR="00B46FCC" w:rsidRPr="00A54F05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="00B46FCC" w:rsidRPr="00A54F05">
              <w:rPr>
                <w:rFonts w:ascii="Arial" w:hAnsi="Arial" w:cs="Arial"/>
                <w:noProof/>
                <w:webHidden/>
              </w:rPr>
              <w:tab/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A54F05">
              <w:rPr>
                <w:rFonts w:ascii="Arial" w:hAnsi="Arial" w:cs="Arial"/>
                <w:noProof/>
                <w:webHidden/>
              </w:rPr>
              <w:instrText xml:space="preserve"> PAGEREF _Toc525199605 \h </w:instrText>
            </w:r>
            <w:r w:rsidR="00B46FCC" w:rsidRPr="00A54F05">
              <w:rPr>
                <w:rFonts w:ascii="Arial" w:hAnsi="Arial" w:cs="Arial"/>
                <w:noProof/>
                <w:webHidden/>
              </w:rPr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A54F05">
              <w:rPr>
                <w:rFonts w:ascii="Arial" w:hAnsi="Arial" w:cs="Arial"/>
                <w:noProof/>
                <w:webHidden/>
              </w:rPr>
              <w:t>2</w:t>
            </w:r>
            <w:r w:rsidR="00B46FCC" w:rsidRPr="00A54F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B3F3B" w:rsidRPr="00A54F05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A54F05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A54F05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A54F05">
        <w:rPr>
          <w:rFonts w:ascii="Arial" w:hAnsi="Arial" w:cs="Arial"/>
          <w:sz w:val="48"/>
          <w:szCs w:val="48"/>
        </w:rPr>
        <w:t>Introduzione generale</w:t>
      </w:r>
      <w:bookmarkEnd w:id="0"/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5199579"/>
      <w:r w:rsidRPr="00A54F05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Pr="00A54F05" w:rsidRDefault="005F0033" w:rsidP="00BC25ED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Per il PDI (Progetto Didattico Interdisciplinare)</w:t>
      </w:r>
      <w:r w:rsidR="00EB582B" w:rsidRPr="00A54F05">
        <w:rPr>
          <w:rFonts w:ascii="Arial" w:hAnsi="Arial" w:cs="Arial"/>
        </w:rPr>
        <w:t xml:space="preserve"> anno 2018-2019 ci è stato chiesto di trattare la tematica dell’E-waste, quindi degli sprechi elettronici. In particolare abbiamo scelto l’argomento “Recycling guide”.</w:t>
      </w:r>
    </w:p>
    <w:p w:rsidR="00EB582B" w:rsidRPr="00A54F05" w:rsidRDefault="00EB582B" w:rsidP="00BC25ED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Pr="00A54F05" w:rsidRDefault="00EB582B" w:rsidP="00BC25ED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Pr="00A54F05" w:rsidRDefault="00EB582B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Gabriele Dominelli </w:t>
      </w:r>
      <w:r w:rsidRPr="00A54F05">
        <w:rPr>
          <w:rFonts w:ascii="Arial" w:hAnsi="Arial" w:cs="Arial"/>
        </w:rPr>
        <w:sym w:font="Wingdings" w:char="F0E0"/>
      </w:r>
      <w:r w:rsidRPr="00A54F05">
        <w:rPr>
          <w:rFonts w:ascii="Arial" w:hAnsi="Arial" w:cs="Arial"/>
        </w:rPr>
        <w:t xml:space="preserve"> </w:t>
      </w:r>
      <w:r w:rsidR="00BC25ED" w:rsidRPr="00A54F05">
        <w:rPr>
          <w:rFonts w:ascii="Arial" w:hAnsi="Arial" w:cs="Arial"/>
        </w:rPr>
        <w:t>Riciclaggio degli Hard Disk</w:t>
      </w:r>
    </w:p>
    <w:p w:rsidR="00BC25ED" w:rsidRPr="00A54F05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Gabriel Mendonça </w:t>
      </w:r>
      <w:r w:rsidRPr="00A54F05">
        <w:rPr>
          <w:rFonts w:ascii="Arial" w:hAnsi="Arial" w:cs="Arial"/>
        </w:rPr>
        <w:sym w:font="Wingdings" w:char="F0E0"/>
      </w:r>
      <w:r w:rsidR="000C67C6" w:rsidRPr="00A54F05">
        <w:rPr>
          <w:rFonts w:ascii="Arial" w:hAnsi="Arial" w:cs="Arial"/>
        </w:rPr>
        <w:t xml:space="preserve"> Ricic</w:t>
      </w:r>
      <w:r w:rsidRPr="00A54F05">
        <w:rPr>
          <w:rFonts w:ascii="Arial" w:hAnsi="Arial" w:cs="Arial"/>
        </w:rPr>
        <w:t>laggio delle Mother Board</w:t>
      </w:r>
    </w:p>
    <w:p w:rsidR="005F0033" w:rsidRPr="00A54F05" w:rsidRDefault="00BC25ED" w:rsidP="005F0033">
      <w:pPr>
        <w:rPr>
          <w:rFonts w:ascii="Arial" w:hAnsi="Arial" w:cs="Arial"/>
        </w:rPr>
      </w:pPr>
      <w:r w:rsidRPr="00A54F05">
        <w:rPr>
          <w:rFonts w:ascii="Arial" w:hAnsi="Arial" w:cs="Arial"/>
        </w:rPr>
        <w:t>Il nostro lavoro è strutturato nel modo seguente,</w:t>
      </w:r>
      <w:r w:rsidR="003F16AC" w:rsidRPr="00A54F05">
        <w:rPr>
          <w:rFonts w:ascii="Arial" w:hAnsi="Arial" w:cs="Arial"/>
        </w:rPr>
        <w:t xml:space="preserve"> all’inizio ci sarà</w:t>
      </w:r>
      <w:r w:rsidRPr="00A54F05">
        <w:rPr>
          <w:rFonts w:ascii="Arial" w:hAnsi="Arial" w:cs="Arial"/>
        </w:rPr>
        <w:t xml:space="preserve"> un’introduzione generale,</w:t>
      </w:r>
      <w:r w:rsidR="003F16AC" w:rsidRPr="00A54F05">
        <w:rPr>
          <w:rFonts w:ascii="Arial" w:hAnsi="Arial" w:cs="Arial"/>
        </w:rPr>
        <w:t xml:space="preserve"> poi</w:t>
      </w:r>
      <w:r w:rsidRPr="00A54F05">
        <w:rPr>
          <w:rFonts w:ascii="Arial" w:hAnsi="Arial" w:cs="Arial"/>
        </w:rPr>
        <w:t xml:space="preserve"> la parte principale del lavoro,</w:t>
      </w:r>
      <w:r w:rsidR="003F16AC" w:rsidRPr="00A54F05">
        <w:rPr>
          <w:rFonts w:ascii="Arial" w:hAnsi="Arial" w:cs="Arial"/>
        </w:rPr>
        <w:t xml:space="preserve"> ed infine</w:t>
      </w:r>
      <w:r w:rsidRPr="00A54F05">
        <w:rPr>
          <w:rFonts w:ascii="Arial" w:hAnsi="Arial" w:cs="Arial"/>
        </w:rPr>
        <w:t xml:space="preserve"> la conclusione e la bibliografia.</w:t>
      </w: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80"/>
      <w:r w:rsidRPr="00A54F05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A54F05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Materie coinvolte: </w:t>
      </w:r>
      <w:r w:rsidR="003F16AC" w:rsidRPr="00A54F05">
        <w:rPr>
          <w:rFonts w:ascii="Arial" w:hAnsi="Arial" w:cs="Arial"/>
        </w:rPr>
        <w:t>Inglese e chimica</w:t>
      </w:r>
    </w:p>
    <w:p w:rsidR="00BC25ED" w:rsidRPr="00A54F05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>Docenti di riferimento: Jelmoni Marie-Louise</w:t>
      </w:r>
      <w:r w:rsidR="003F16AC" w:rsidRPr="00A54F05">
        <w:rPr>
          <w:rFonts w:ascii="Arial" w:hAnsi="Arial" w:cs="Arial"/>
        </w:rPr>
        <w:t>, Maiano Mauro</w:t>
      </w:r>
    </w:p>
    <w:p w:rsidR="00BC25ED" w:rsidRPr="00A54F05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>Argomento generale: E-waste</w:t>
      </w:r>
    </w:p>
    <w:p w:rsidR="00BC25ED" w:rsidRPr="00A54F05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>Argomento specifico: Recycling guide</w:t>
      </w:r>
    </w:p>
    <w:p w:rsidR="00BC25ED" w:rsidRPr="00A54F05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54F05">
        <w:rPr>
          <w:rFonts w:ascii="Arial" w:hAnsi="Arial" w:cs="Arial"/>
        </w:rPr>
        <w:t>Durata del lavoro: 3 mesi (26 ore scolastiche da 45 min.)</w:t>
      </w: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1"/>
      <w:r w:rsidRPr="00A54F05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Pr="00A54F05" w:rsidRDefault="00BC25ED" w:rsidP="009E28CA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Nel nostro tema è importante capire come i componenti di un computer e di altri dispositivi, </w:t>
      </w:r>
      <w:r w:rsidR="009E28CA" w:rsidRPr="00A54F05">
        <w:rPr>
          <w:rFonts w:ascii="Arial" w:hAnsi="Arial" w:cs="Arial"/>
        </w:rPr>
        <w:t>dovrebbero essere separati e riciclati.</w:t>
      </w:r>
    </w:p>
    <w:p w:rsidR="009E28CA" w:rsidRPr="00A54F05" w:rsidRDefault="009E28CA" w:rsidP="009E28CA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Ogni pezzo segue un proprio percorso di smaltimento ed il nostro compito è capire quale sia.</w:t>
      </w: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2"/>
      <w:r w:rsidRPr="00A54F05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Pr="00A54F05" w:rsidRDefault="009E28CA" w:rsidP="00D82BFD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Per questo lavoro siamo parzialmente a coppie, c’è una parte di ricerca svolta singolarmente</w:t>
      </w:r>
      <w:r w:rsidR="003F16AC" w:rsidRPr="00A54F05">
        <w:rPr>
          <w:rFonts w:ascii="Arial" w:hAnsi="Arial" w:cs="Arial"/>
        </w:rPr>
        <w:t xml:space="preserve">, il resto viene fatto assieme. Per svolgere </w:t>
      </w:r>
      <w:r w:rsidR="00D82BFD" w:rsidRPr="00A54F05">
        <w:rPr>
          <w:rFonts w:ascii="Arial" w:hAnsi="Arial" w:cs="Arial"/>
        </w:rPr>
        <w:t>questo</w:t>
      </w:r>
      <w:r w:rsidR="003F16AC" w:rsidRPr="00A54F05">
        <w:rPr>
          <w:rFonts w:ascii="Arial" w:hAnsi="Arial" w:cs="Arial"/>
        </w:rPr>
        <w:t xml:space="preserve">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9E28CA" w:rsidRPr="00A54F05" w:rsidRDefault="009E28CA" w:rsidP="009E28CA">
      <w:pPr>
        <w:jc w:val="both"/>
        <w:rPr>
          <w:rFonts w:ascii="Arial" w:hAnsi="Arial" w:cs="Arial"/>
          <w:color w:val="FF0000"/>
        </w:rPr>
      </w:pP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3"/>
      <w:r w:rsidRPr="00A54F05">
        <w:rPr>
          <w:rFonts w:ascii="Arial" w:hAnsi="Arial" w:cs="Arial"/>
          <w:sz w:val="36"/>
          <w:szCs w:val="36"/>
        </w:rPr>
        <w:t>Obiettivi</w:t>
      </w:r>
      <w:bookmarkEnd w:id="5"/>
    </w:p>
    <w:p w:rsidR="009E28CA" w:rsidRPr="00A54F05" w:rsidRDefault="009E28CA" w:rsidP="009E28CA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Vorremo capire come sia possibile riciclare componenti elettronici senza ripercussioni ambientali, ma con la possibilità di riutilizzare la maggior quantità di materiali possibile.</w:t>
      </w:r>
    </w:p>
    <w:p w:rsidR="000B3F3B" w:rsidRPr="00A54F05" w:rsidRDefault="000B3F3B" w:rsidP="009E28CA">
      <w:pPr>
        <w:jc w:val="both"/>
        <w:rPr>
          <w:rFonts w:ascii="Arial" w:hAnsi="Arial" w:cs="Arial"/>
        </w:rPr>
      </w:pPr>
    </w:p>
    <w:p w:rsidR="000B3F3B" w:rsidRPr="00A54F05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5199584"/>
      <w:r w:rsidRPr="00A54F05">
        <w:rPr>
          <w:rFonts w:ascii="Arial" w:hAnsi="Arial" w:cs="Arial"/>
          <w:sz w:val="48"/>
          <w:szCs w:val="48"/>
        </w:rPr>
        <w:t>Sviluppo della ricerca</w:t>
      </w:r>
      <w:bookmarkEnd w:id="6"/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5199585"/>
      <w:r w:rsidRPr="00A54F05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Pr="00A54F05" w:rsidRDefault="0049310A" w:rsidP="0049310A">
      <w:pPr>
        <w:pStyle w:val="Nessunaspaziatura"/>
        <w:jc w:val="right"/>
        <w:rPr>
          <w:rFonts w:ascii="Arial" w:eastAsiaTheme="minorHAnsi" w:hAnsi="Arial" w:cs="Arial"/>
          <w:lang w:eastAsia="en-US"/>
        </w:rPr>
      </w:pPr>
    </w:p>
    <w:p w:rsidR="0049310A" w:rsidRPr="00A54F05" w:rsidRDefault="0049310A" w:rsidP="0049310A">
      <w:pPr>
        <w:pStyle w:val="Nessunaspaziatura"/>
        <w:jc w:val="both"/>
        <w:rPr>
          <w:rFonts w:ascii="Arial" w:eastAsiaTheme="minorHAnsi" w:hAnsi="Arial" w:cs="Arial"/>
          <w:lang w:eastAsia="en-US"/>
        </w:rPr>
      </w:pPr>
      <w:r w:rsidRPr="00A54F05">
        <w:rPr>
          <w:rFonts w:ascii="Arial" w:eastAsiaTheme="minorHAnsi" w:hAnsi="Arial" w:cs="Arial"/>
          <w:lang w:eastAsia="en-US"/>
        </w:rPr>
        <w:t>Al giorno d’oggi lo smaltimento di componenti elettronici è mal organizzato e poco efficiente, questo rappresenta un problema ambientale da non sottovalutare. Questo dossier vuole descrivere i procedimenti utilizzati dalle aziende odierne.</w:t>
      </w:r>
    </w:p>
    <w:p w:rsidR="0049310A" w:rsidRPr="00A54F05" w:rsidRDefault="0049310A" w:rsidP="0049310A">
      <w:pPr>
        <w:jc w:val="both"/>
        <w:rPr>
          <w:rFonts w:ascii="Arial" w:hAnsi="Arial" w:cs="Arial"/>
        </w:rPr>
      </w:pPr>
    </w:p>
    <w:p w:rsidR="0049310A" w:rsidRPr="00A54F05" w:rsidRDefault="000B3F3B" w:rsidP="0049310A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6"/>
      <w:r w:rsidRPr="00A54F05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292F02" w:rsidRPr="00A54F05" w:rsidRDefault="00292F02" w:rsidP="00292F02">
      <w:pPr>
        <w:pStyle w:val="Titolo2"/>
        <w:rPr>
          <w:rFonts w:ascii="Arial" w:hAnsi="Arial" w:cs="Arial"/>
        </w:rPr>
      </w:pPr>
      <w:r w:rsidRPr="00A54F05">
        <w:rPr>
          <w:rFonts w:ascii="Arial" w:hAnsi="Arial" w:cs="Arial"/>
        </w:rPr>
        <w:t>Problematiche:</w:t>
      </w:r>
    </w:p>
    <w:p w:rsidR="00974E7E" w:rsidRPr="00A54F05" w:rsidRDefault="00292F02" w:rsidP="00974E7E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La problematica più grande sull’e-waste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 w:rsidRPr="00A54F05">
        <w:rPr>
          <w:rFonts w:ascii="Arial" w:hAnsi="Arial" w:cs="Arial"/>
        </w:rPr>
        <w:t xml:space="preserve"> </w:t>
      </w:r>
    </w:p>
    <w:p w:rsidR="00292F02" w:rsidRPr="00A54F05" w:rsidRDefault="00974E7E" w:rsidP="00974E7E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Essendo che i paesi orientali esportano in tutto il mondo, n</w:t>
      </w:r>
      <w:r w:rsidR="00292F02" w:rsidRPr="00A54F05">
        <w:rPr>
          <w:rFonts w:ascii="Arial" w:hAnsi="Arial" w:cs="Arial"/>
        </w:rPr>
        <w:t>azioni come gli Stati Uniti invece di investire in un adeguato sistema di riciclaggio preferiscono sf</w:t>
      </w:r>
      <w:r w:rsidRPr="00A54F05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Pr="00A54F05" w:rsidRDefault="00292F02" w:rsidP="00292F02">
      <w:pPr>
        <w:pStyle w:val="Titolo2"/>
        <w:rPr>
          <w:rFonts w:ascii="Arial" w:hAnsi="Arial" w:cs="Arial"/>
        </w:rPr>
      </w:pPr>
      <w:r w:rsidRPr="00A54F05">
        <w:rPr>
          <w:rFonts w:ascii="Arial" w:hAnsi="Arial" w:cs="Arial"/>
        </w:rPr>
        <w:t>Punti di forza:</w:t>
      </w:r>
    </w:p>
    <w:p w:rsidR="00974E7E" w:rsidRPr="00A54F05" w:rsidRDefault="00974E7E" w:rsidP="00CE14A8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I punti di forza di un riciclaggio adeguato sono indubbiamente il consumo ridotto di materiali importanti, e la riduzione in volume delle discariche. Oltre ai benefici per l’ambiente smaltire i dispositivi crea un mercato e un</w:t>
      </w:r>
      <w:r w:rsidR="00CE14A8" w:rsidRPr="00A54F05">
        <w:rPr>
          <w:rFonts w:ascii="Arial" w:hAnsi="Arial" w:cs="Arial"/>
        </w:rPr>
        <w:t>’economia non indifferente.</w:t>
      </w:r>
    </w:p>
    <w:p w:rsidR="00272B09" w:rsidRPr="00A54F05" w:rsidRDefault="00CE14A8" w:rsidP="00CE14A8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Salvaguardare lo spreco di materie prime preziose (come: oro, ferro, silicio, litio, …) permette il loro riutilizzo in futuro</w:t>
      </w:r>
      <w:r w:rsidR="000D46C1" w:rsidRPr="00A54F05">
        <w:rPr>
          <w:rFonts w:ascii="Arial" w:hAnsi="Arial" w:cs="Arial"/>
        </w:rPr>
        <w:t>,</w:t>
      </w:r>
      <w:r w:rsidRPr="00A54F05">
        <w:rPr>
          <w:rFonts w:ascii="Arial" w:hAnsi="Arial" w:cs="Arial"/>
        </w:rPr>
        <w:t xml:space="preserve"> </w:t>
      </w:r>
      <w:r w:rsidR="000D46C1" w:rsidRPr="00A54F05">
        <w:rPr>
          <w:rFonts w:ascii="Arial" w:hAnsi="Arial" w:cs="Arial"/>
        </w:rPr>
        <w:t xml:space="preserve">riducendo così lo sforzo umano (spesso anche minorile) </w:t>
      </w:r>
      <w:r w:rsidRPr="00A54F05">
        <w:rPr>
          <w:rFonts w:ascii="Arial" w:hAnsi="Arial" w:cs="Arial"/>
        </w:rPr>
        <w:t xml:space="preserve">per l’ulteriore estrazione in miniera. </w:t>
      </w:r>
      <w:r w:rsidR="000D46C1" w:rsidRPr="00A54F05">
        <w:rPr>
          <w:rFonts w:ascii="Arial" w:hAnsi="Arial" w:cs="Arial"/>
        </w:rPr>
        <w:t>E al tempo stesso diminuendo l’emissione di gas tossici nell’aria.</w:t>
      </w:r>
    </w:p>
    <w:p w:rsidR="00272B09" w:rsidRPr="00A54F05" w:rsidRDefault="000B3F3B" w:rsidP="00272B09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Toc525199587"/>
      <w:r w:rsidRPr="00A54F05">
        <w:rPr>
          <w:rFonts w:ascii="Arial" w:hAnsi="Arial" w:cs="Arial"/>
          <w:sz w:val="36"/>
          <w:szCs w:val="36"/>
        </w:rPr>
        <w:t>Possibili soluzioni</w:t>
      </w:r>
      <w:bookmarkEnd w:id="9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C439A1" w:rsidRPr="00A54F05" w:rsidRDefault="00C439A1" w:rsidP="00C439A1">
      <w:pPr>
        <w:rPr>
          <w:rFonts w:ascii="Arial" w:hAnsi="Arial" w:cs="Arial"/>
        </w:rPr>
      </w:pPr>
      <w:r w:rsidRPr="00A54F05">
        <w:rPr>
          <w:rFonts w:ascii="Arial" w:hAnsi="Arial" w:cs="Arial"/>
        </w:rPr>
        <w:t>In un’utopia dove il problema del riciclaggio viene risolto, ci siamo immaginati l’o</w:t>
      </w:r>
      <w:r w:rsidR="00272B09" w:rsidRPr="00A54F05">
        <w:rPr>
          <w:rFonts w:ascii="Arial" w:hAnsi="Arial" w:cs="Arial"/>
        </w:rPr>
        <w:t>bbligo di ri</w:t>
      </w:r>
      <w:r w:rsidRPr="00A54F05">
        <w:rPr>
          <w:rFonts w:ascii="Arial" w:hAnsi="Arial" w:cs="Arial"/>
        </w:rPr>
        <w:t>ciclaggio. Lo stato si dovrebbe prende</w:t>
      </w:r>
      <w:r w:rsidR="000C67C6" w:rsidRPr="00A54F05">
        <w:rPr>
          <w:rFonts w:ascii="Arial" w:hAnsi="Arial" w:cs="Arial"/>
        </w:rPr>
        <w:t>re</w:t>
      </w:r>
      <w:r w:rsidRPr="00A54F05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 w:rsidRPr="00A54F05">
        <w:rPr>
          <w:rFonts w:ascii="Arial" w:hAnsi="Arial" w:cs="Arial"/>
        </w:rPr>
        <w:t>a</w:t>
      </w:r>
      <w:r w:rsidRPr="00A54F05">
        <w:rPr>
          <w:rFonts w:ascii="Arial" w:hAnsi="Arial" w:cs="Arial"/>
        </w:rPr>
        <w:t>ziende specializzate nel settore e degli adeguati punti di raccolta aperti 24/7.</w:t>
      </w: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8"/>
      <w:r w:rsidRPr="00A54F05">
        <w:rPr>
          <w:rFonts w:ascii="Arial" w:hAnsi="Arial" w:cs="Arial"/>
          <w:sz w:val="36"/>
          <w:szCs w:val="36"/>
        </w:rPr>
        <w:t>Bilancio</w:t>
      </w:r>
      <w:bookmarkEnd w:id="10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292F02" w:rsidRPr="00A54F05" w:rsidRDefault="00292F02" w:rsidP="00292F02">
      <w:pPr>
        <w:rPr>
          <w:rFonts w:ascii="Arial" w:hAnsi="Arial" w:cs="Arial"/>
        </w:rPr>
      </w:pPr>
    </w:p>
    <w:p w:rsidR="000B3F3B" w:rsidRPr="00A54F05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1" w:name="_Toc525199589"/>
      <w:r w:rsidRPr="00A54F05">
        <w:rPr>
          <w:rFonts w:ascii="Arial" w:hAnsi="Arial" w:cs="Arial"/>
          <w:sz w:val="48"/>
          <w:szCs w:val="48"/>
        </w:rPr>
        <w:t>Guida sul riciclaggio</w:t>
      </w:r>
      <w:bookmarkEnd w:id="11"/>
      <w:r w:rsidRPr="00A54F05">
        <w:rPr>
          <w:rFonts w:ascii="Arial" w:hAnsi="Arial" w:cs="Arial"/>
          <w:sz w:val="48"/>
          <w:szCs w:val="48"/>
        </w:rPr>
        <w:t xml:space="preserve"> </w:t>
      </w: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5199590"/>
      <w:r w:rsidRPr="00A54F05">
        <w:rPr>
          <w:rFonts w:ascii="Arial" w:hAnsi="Arial" w:cs="Arial"/>
          <w:sz w:val="36"/>
          <w:szCs w:val="36"/>
        </w:rPr>
        <w:t>In generale</w:t>
      </w:r>
      <w:bookmarkEnd w:id="12"/>
    </w:p>
    <w:p w:rsidR="000B3F3B" w:rsidRPr="00A54F05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3" w:name="_Toc525199592"/>
      <w:r w:rsidRPr="00A54F05">
        <w:rPr>
          <w:rFonts w:ascii="Arial" w:hAnsi="Arial" w:cs="Arial"/>
          <w:sz w:val="36"/>
          <w:szCs w:val="36"/>
          <w:lang w:val="de-CH"/>
        </w:rPr>
        <w:t>Dove</w:t>
      </w:r>
      <w:bookmarkEnd w:id="13"/>
    </w:p>
    <w:p w:rsidR="00822961" w:rsidRPr="00A54F05" w:rsidRDefault="000C67C6" w:rsidP="00822961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>Il riciclaggio viene svolto principalmente in Asia in particolare in Cina, Giappone e India, e in Africa nel Ghana.</w:t>
      </w:r>
      <w:r w:rsidRPr="00A54F05">
        <w:rPr>
          <w:rFonts w:ascii="Arial" w:hAnsi="Arial" w:cs="Arial"/>
        </w:rPr>
        <w:br/>
        <w:t>Questo perché molte nazioni non vogliono tenere i loro scarti elettronici, quindi li mandano in altri paesi, convinti di liberarsene. Ma se ne liberano materialmente ma alla fine tornano indietro inquinamento e altre sostanze radioattive. Per esempio gli Stati uniti mandano rifiuti elettronici in Cina, ma così facendo loro inquinano le loro fabbriche e il loro ambiante, e quando producono qualcosa l’inquinamento rimane nei prodotti, esportando poi verso gli Stati Uniti rimandano indietro sostanze dannose.</w:t>
      </w:r>
    </w:p>
    <w:p w:rsidR="000B3F3B" w:rsidRPr="00A54F05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4" w:name="_Toc525199593"/>
      <w:r w:rsidRPr="00A54F05">
        <w:rPr>
          <w:rFonts w:ascii="Arial" w:hAnsi="Arial" w:cs="Arial"/>
          <w:sz w:val="36"/>
          <w:szCs w:val="36"/>
        </w:rPr>
        <w:t>Chi</w:t>
      </w:r>
      <w:bookmarkEnd w:id="14"/>
    </w:p>
    <w:p w:rsidR="00B7100D" w:rsidRPr="00A54F05" w:rsidRDefault="00B7100D" w:rsidP="00D82BFD">
      <w:pPr>
        <w:jc w:val="both"/>
        <w:rPr>
          <w:rFonts w:ascii="Arial" w:hAnsi="Arial" w:cs="Arial"/>
        </w:rPr>
      </w:pPr>
      <w:r w:rsidRPr="00A54F05">
        <w:rPr>
          <w:rFonts w:ascii="Arial" w:hAnsi="Arial" w:cs="Arial"/>
        </w:rPr>
        <w:t xml:space="preserve">In genere sono le persone del posto, che portano i rifiuti a casa per </w:t>
      </w:r>
      <w:r w:rsidR="00822961" w:rsidRPr="00A54F05">
        <w:rPr>
          <w:rFonts w:ascii="Arial" w:hAnsi="Arial" w:cs="Arial"/>
        </w:rPr>
        <w:t xml:space="preserve">smaltirli e avere dei guadagni. </w:t>
      </w:r>
      <w:r w:rsidR="00822961" w:rsidRPr="00A54F05">
        <w:rPr>
          <w:rFonts w:ascii="Arial" w:hAnsi="Arial" w:cs="Arial"/>
        </w:rPr>
        <w:tab/>
      </w:r>
      <w:r w:rsidR="00822961" w:rsidRPr="00A54F05">
        <w:rPr>
          <w:rFonts w:ascii="Arial" w:hAnsi="Arial" w:cs="Arial"/>
        </w:rPr>
        <w:br/>
      </w:r>
      <w:r w:rsidRPr="00A54F05">
        <w:rPr>
          <w:rFonts w:ascii="Arial" w:hAnsi="Arial" w:cs="Arial"/>
        </w:rPr>
        <w:t xml:space="preserve">In Ghana invece c’è un commercio per i dati dei computer, difatti le persone del posto prendono gli hard disk dei computer per prendere i dati delle persone, poi </w:t>
      </w:r>
      <w:r w:rsidR="00D82BFD" w:rsidRPr="00A54F05">
        <w:rPr>
          <w:rFonts w:ascii="Arial" w:hAnsi="Arial" w:cs="Arial"/>
        </w:rPr>
        <w:t>le ricattano</w:t>
      </w:r>
      <w:r w:rsidRPr="00A54F05">
        <w:rPr>
          <w:rFonts w:ascii="Arial" w:hAnsi="Arial" w:cs="Arial"/>
        </w:rPr>
        <w:t xml:space="preserve"> per non divulgarli o usarli, il problema è che spesso riescono a recuperare anche dati di carte di credito, e quindi si è obbligati a pagare se non </w:t>
      </w:r>
      <w:r w:rsidR="00D82BFD" w:rsidRPr="00A54F05">
        <w:rPr>
          <w:rFonts w:ascii="Arial" w:hAnsi="Arial" w:cs="Arial"/>
        </w:rPr>
        <w:t>ci si vuole imbattere in altri problemi.</w:t>
      </w:r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4"/>
      <w:r w:rsidRPr="00A54F05">
        <w:rPr>
          <w:rFonts w:ascii="Arial" w:hAnsi="Arial" w:cs="Arial"/>
          <w:sz w:val="36"/>
          <w:szCs w:val="36"/>
        </w:rPr>
        <w:t>Nello specifico</w:t>
      </w:r>
      <w:bookmarkEnd w:id="15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0B3F3B" w:rsidRPr="00A54F05" w:rsidRDefault="000B3F3B" w:rsidP="0004666D">
      <w:pPr>
        <w:pStyle w:val="Titolo3"/>
        <w:tabs>
          <w:tab w:val="left" w:pos="6150"/>
        </w:tabs>
        <w:spacing w:line="360" w:lineRule="auto"/>
        <w:rPr>
          <w:rFonts w:ascii="Arial" w:hAnsi="Arial" w:cs="Arial"/>
          <w:sz w:val="36"/>
          <w:szCs w:val="36"/>
        </w:rPr>
      </w:pPr>
      <w:bookmarkStart w:id="16" w:name="_Toc525199595"/>
      <w:r w:rsidRPr="00A54F05">
        <w:rPr>
          <w:rFonts w:ascii="Arial" w:hAnsi="Arial" w:cs="Arial"/>
          <w:sz w:val="36"/>
          <w:szCs w:val="36"/>
        </w:rPr>
        <w:t>Hard disk (Gabriele Dominelli)</w:t>
      </w:r>
      <w:bookmarkEnd w:id="16"/>
    </w:p>
    <w:p w:rsidR="0004666D" w:rsidRPr="00A54F05" w:rsidRDefault="00832BF8" w:rsidP="0004666D">
      <w:pPr>
        <w:pStyle w:val="Titolo4"/>
        <w:rPr>
          <w:rFonts w:ascii="Arial" w:hAnsi="Arial" w:cs="Arial"/>
        </w:rPr>
      </w:pPr>
      <w:r w:rsidRPr="00A54F05">
        <w:rPr>
          <w:rFonts w:ascii="Arial" w:hAnsi="Arial" w:cs="Arial"/>
        </w:rPr>
        <w:t>Cosa è un Hard Disk?</w:t>
      </w:r>
    </w:p>
    <w:p w:rsidR="00832BF8" w:rsidRPr="006E1D4A" w:rsidRDefault="00A54F05" w:rsidP="006E1D4A">
      <w:pPr>
        <w:pStyle w:val="Nessunaspaziatura"/>
        <w:rPr>
          <w:rFonts w:ascii="Arial" w:hAnsi="Arial" w:cs="Arial"/>
        </w:rPr>
      </w:pPr>
      <w:r w:rsidRPr="006E1D4A">
        <w:rPr>
          <w:rFonts w:ascii="Arial" w:hAnsi="Arial" w:cs="Arial"/>
        </w:rPr>
        <w:t xml:space="preserve">Un </w:t>
      </w:r>
      <w:r w:rsidR="00832BF8" w:rsidRPr="006E1D4A">
        <w:rPr>
          <w:rFonts w:ascii="Arial" w:hAnsi="Arial" w:cs="Arial"/>
        </w:rPr>
        <w:t xml:space="preserve">Hard Disk, o </w:t>
      </w:r>
      <w:r w:rsidR="007E2EA7">
        <w:rPr>
          <w:rFonts w:ascii="Arial" w:hAnsi="Arial" w:cs="Arial"/>
        </w:rPr>
        <w:t>“</w:t>
      </w:r>
      <w:r w:rsidR="00832BF8" w:rsidRPr="006E1D4A">
        <w:rPr>
          <w:rFonts w:ascii="Arial" w:hAnsi="Arial" w:cs="Arial"/>
        </w:rPr>
        <w:t>disco rigido</w:t>
      </w:r>
      <w:r w:rsidR="007E2EA7">
        <w:rPr>
          <w:rFonts w:ascii="Arial" w:hAnsi="Arial" w:cs="Arial"/>
        </w:rPr>
        <w:t>”</w:t>
      </w:r>
      <w:r w:rsidR="00832BF8" w:rsidRPr="006E1D4A">
        <w:rPr>
          <w:rFonts w:ascii="Arial" w:hAnsi="Arial" w:cs="Arial"/>
        </w:rPr>
        <w:t xml:space="preserve"> in italiano, è uno dei componenti fondamentali per i computer, senza di esso (o di un suo sostituto) i pc non possono nemmeno essere avviati.</w:t>
      </w:r>
    </w:p>
    <w:p w:rsidR="00832BF8" w:rsidRPr="006E1D4A" w:rsidRDefault="00832BF8" w:rsidP="006E1D4A">
      <w:pPr>
        <w:pStyle w:val="Nessunaspaziatura"/>
        <w:rPr>
          <w:rFonts w:ascii="Arial" w:hAnsi="Arial" w:cs="Arial"/>
        </w:rPr>
      </w:pPr>
      <w:r w:rsidRPr="006E1D4A">
        <w:rPr>
          <w:rFonts w:ascii="Arial" w:hAnsi="Arial" w:cs="Arial"/>
        </w:rPr>
        <w:t xml:space="preserve">È un dispositivo di archiviazione dati </w:t>
      </w:r>
      <w:r w:rsidR="007E2EA7">
        <w:rPr>
          <w:rFonts w:ascii="Arial" w:hAnsi="Arial" w:cs="Arial"/>
        </w:rPr>
        <w:t>che permette</w:t>
      </w:r>
      <w:r w:rsidRPr="006E1D4A">
        <w:rPr>
          <w:rFonts w:ascii="Arial" w:hAnsi="Arial" w:cs="Arial"/>
        </w:rPr>
        <w:t xml:space="preserve"> il salvataggio di file. Su un Hard Disk possono </w:t>
      </w:r>
      <w:r w:rsidR="007E2EA7">
        <w:rPr>
          <w:rFonts w:ascii="Arial" w:hAnsi="Arial" w:cs="Arial"/>
        </w:rPr>
        <w:t>archiviare</w:t>
      </w:r>
      <w:r w:rsidRPr="006E1D4A">
        <w:rPr>
          <w:rFonts w:ascii="Arial" w:hAnsi="Arial" w:cs="Arial"/>
        </w:rPr>
        <w:t xml:space="preserve"> Sistemi Operativi (come: Windows, iOS, Linux, …), Backup, Foto, Video, Musica, Documenti e molto altro.</w:t>
      </w:r>
    </w:p>
    <w:p w:rsidR="006E1D4A" w:rsidRDefault="006E1D4A" w:rsidP="006E1D4A">
      <w:pPr>
        <w:pStyle w:val="Nessunaspaziatura"/>
        <w:rPr>
          <w:rFonts w:ascii="Arial" w:hAnsi="Arial" w:cs="Arial"/>
        </w:rPr>
      </w:pPr>
      <w:r w:rsidRPr="006E1D4A">
        <w:rPr>
          <w:rFonts w:ascii="Arial" w:hAnsi="Arial" w:cs="Arial"/>
        </w:rPr>
        <w:t>Un Hard Disk (HDD) è composto da un involucro con al suo interno un dischetto di metallo magnetizzabile ed una testina collegata ad una molla</w:t>
      </w:r>
      <w:r w:rsidR="00BE30E3">
        <w:rPr>
          <w:rFonts w:ascii="Arial" w:hAnsi="Arial" w:cs="Arial"/>
        </w:rPr>
        <w:t xml:space="preserve"> a distanza di poche decine di nanometri dal disco</w:t>
      </w:r>
      <w:r w:rsidRPr="006E1D4A">
        <w:rPr>
          <w:rFonts w:ascii="Arial" w:hAnsi="Arial" w:cs="Arial"/>
        </w:rPr>
        <w:t>.</w:t>
      </w:r>
    </w:p>
    <w:p w:rsidR="007E2EA7" w:rsidRPr="006E1D4A" w:rsidRDefault="007E2EA7" w:rsidP="006E1D4A">
      <w:pPr>
        <w:pStyle w:val="Nessunaspaziatura"/>
        <w:rPr>
          <w:rFonts w:ascii="Arial" w:hAnsi="Arial" w:cs="Arial"/>
        </w:rPr>
      </w:pPr>
    </w:p>
    <w:p w:rsidR="007E2EA7" w:rsidRDefault="00BE30E3" w:rsidP="006E1D4A">
      <w:pPr>
        <w:pStyle w:val="Nessunaspaziatura"/>
        <w:rPr>
          <w:rFonts w:ascii="Arial" w:hAnsi="Arial" w:cs="Arial"/>
        </w:rPr>
      </w:pPr>
      <w:r>
        <w:rPr>
          <w:rFonts w:ascii="Arial" w:hAnsi="Arial" w:cs="Arial"/>
        </w:rPr>
        <w:t xml:space="preserve">Grazie alla </w:t>
      </w:r>
      <w:r w:rsidR="006E1D4A" w:rsidRPr="006E1D4A">
        <w:rPr>
          <w:rFonts w:ascii="Arial" w:hAnsi="Arial" w:cs="Arial"/>
        </w:rPr>
        <w:t xml:space="preserve">testina </w:t>
      </w:r>
      <w:r>
        <w:rPr>
          <w:rFonts w:ascii="Arial" w:hAnsi="Arial" w:cs="Arial"/>
        </w:rPr>
        <w:t>movibile</w:t>
      </w:r>
      <w:r w:rsidR="006E1D4A" w:rsidRPr="006E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alla capacità che di un disco medio gira su sé stesso con un rateo tra i 4'200 e 15'000 giri al minuto</w:t>
      </w:r>
      <w:r w:rsidR="007E2EA7">
        <w:rPr>
          <w:rFonts w:ascii="Arial" w:hAnsi="Arial" w:cs="Arial"/>
        </w:rPr>
        <w:t>,</w:t>
      </w:r>
      <w:r w:rsidR="006E1D4A" w:rsidRPr="006E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scrittura dei dati avviene con</w:t>
      </w:r>
      <w:r w:rsidR="006E1D4A" w:rsidRPr="006E1D4A">
        <w:rPr>
          <w:rFonts w:ascii="Arial" w:hAnsi="Arial" w:cs="Arial"/>
        </w:rPr>
        <w:t xml:space="preserve"> una tensione elettrica generata </w:t>
      </w:r>
      <w:r w:rsidR="007E2EA7">
        <w:rPr>
          <w:rFonts w:ascii="Arial" w:hAnsi="Arial" w:cs="Arial"/>
        </w:rPr>
        <w:t>nella</w:t>
      </w:r>
      <w:r w:rsidR="006E1D4A" w:rsidRPr="006E1D4A">
        <w:rPr>
          <w:rFonts w:ascii="Arial" w:hAnsi="Arial" w:cs="Arial"/>
        </w:rPr>
        <w:t xml:space="preserve"> punta</w:t>
      </w:r>
      <w:r>
        <w:rPr>
          <w:rFonts w:ascii="Arial" w:hAnsi="Arial" w:cs="Arial"/>
        </w:rPr>
        <w:t xml:space="preserve"> della testina e</w:t>
      </w:r>
      <w:r w:rsidR="006E1D4A" w:rsidRPr="006E1D4A">
        <w:rPr>
          <w:rFonts w:ascii="Arial" w:hAnsi="Arial" w:cs="Arial"/>
        </w:rPr>
        <w:t>, a dipendenza dell’esigenza, magnetizz</w:t>
      </w:r>
      <w:r w:rsidR="007E2EA7">
        <w:rPr>
          <w:rFonts w:ascii="Arial" w:hAnsi="Arial" w:cs="Arial"/>
        </w:rPr>
        <w:t>a piccolissimi punti sul disco.</w:t>
      </w:r>
    </w:p>
    <w:p w:rsidR="00832BF8" w:rsidRDefault="006E1D4A" w:rsidP="006E1D4A">
      <w:pPr>
        <w:pStyle w:val="Nessunaspaziatura"/>
        <w:rPr>
          <w:rFonts w:ascii="Arial" w:hAnsi="Arial" w:cs="Arial"/>
        </w:rPr>
      </w:pPr>
      <w:r w:rsidRPr="006E1D4A">
        <w:rPr>
          <w:rFonts w:ascii="Arial" w:hAnsi="Arial" w:cs="Arial"/>
        </w:rPr>
        <w:t>Questo processo genera quelli che si chiama</w:t>
      </w:r>
      <w:r w:rsidR="007E2EA7">
        <w:rPr>
          <w:rFonts w:ascii="Arial" w:hAnsi="Arial" w:cs="Arial"/>
        </w:rPr>
        <w:t>no in gergo “bit”, o</w:t>
      </w:r>
      <w:r w:rsidRPr="006E1D4A">
        <w:rPr>
          <w:rFonts w:ascii="Arial" w:hAnsi="Arial" w:cs="Arial"/>
        </w:rPr>
        <w:t>vvero un punto magnetizzato (corrispondente a 1) o non magnetizzato (corrispondente a 0).</w:t>
      </w:r>
    </w:p>
    <w:p w:rsidR="00BE30E3" w:rsidRDefault="00BE30E3" w:rsidP="006E1D4A">
      <w:pPr>
        <w:pStyle w:val="Nessunaspaziatura"/>
        <w:rPr>
          <w:rFonts w:ascii="Arial" w:hAnsi="Arial" w:cs="Arial"/>
        </w:rPr>
      </w:pPr>
    </w:p>
    <w:p w:rsidR="00D53D79" w:rsidRDefault="00D53D79" w:rsidP="006E1D4A">
      <w:pPr>
        <w:pStyle w:val="Nessunaspaziatura"/>
        <w:rPr>
          <w:rFonts w:ascii="Arial" w:hAnsi="Arial" w:cs="Arial"/>
        </w:rPr>
      </w:pPr>
      <w:r>
        <w:rPr>
          <w:rFonts w:ascii="Arial" w:hAnsi="Arial" w:cs="Arial"/>
        </w:rPr>
        <w:t xml:space="preserve">La lettura </w:t>
      </w:r>
      <w:r w:rsidR="00BE30E3">
        <w:rPr>
          <w:rFonts w:ascii="Arial" w:hAnsi="Arial" w:cs="Arial"/>
        </w:rPr>
        <w:t xml:space="preserve">di questi 1 e 0 </w:t>
      </w:r>
      <w:r>
        <w:rPr>
          <w:rFonts w:ascii="Arial" w:hAnsi="Arial" w:cs="Arial"/>
        </w:rPr>
        <w:t>invece</w:t>
      </w:r>
      <w:r w:rsidR="00BE30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avviene tramite una magnetoresistenza situata sempre sulla testina del disco rigido. Questa tecnologia è in grado di aumentare la rua resistività al mutare dell’intensità di </w:t>
      </w:r>
      <w:r w:rsidR="00BE30E3">
        <w:rPr>
          <w:rFonts w:ascii="Arial" w:hAnsi="Arial" w:cs="Arial"/>
        </w:rPr>
        <w:t>un campo magnetico. R</w:t>
      </w:r>
      <w:r>
        <w:rPr>
          <w:rFonts w:ascii="Arial" w:hAnsi="Arial" w:cs="Arial"/>
        </w:rPr>
        <w:t xml:space="preserve">iuscendo </w:t>
      </w:r>
      <w:r w:rsidR="00BE30E3">
        <w:rPr>
          <w:rFonts w:ascii="Arial" w:hAnsi="Arial" w:cs="Arial"/>
        </w:rPr>
        <w:t xml:space="preserve">quindi </w:t>
      </w:r>
      <w:r>
        <w:rPr>
          <w:rFonts w:ascii="Arial" w:hAnsi="Arial" w:cs="Arial"/>
        </w:rPr>
        <w:t>a distinguere i punti magnetizzati da quelli non magnetizzati</w:t>
      </w:r>
      <w:r w:rsidR="00F05181">
        <w:rPr>
          <w:rFonts w:ascii="Arial" w:hAnsi="Arial" w:cs="Arial"/>
        </w:rPr>
        <w:t xml:space="preserve"> seppure siano molto vicini l’</w:t>
      </w:r>
      <w:r w:rsidR="001703DA">
        <w:rPr>
          <w:rFonts w:ascii="Arial" w:hAnsi="Arial" w:cs="Arial"/>
        </w:rPr>
        <w:t xml:space="preserve">uno </w:t>
      </w:r>
      <w:r w:rsidR="00F05181">
        <w:rPr>
          <w:rFonts w:ascii="Arial" w:hAnsi="Arial" w:cs="Arial"/>
        </w:rPr>
        <w:t>all’altro</w:t>
      </w:r>
      <w:r>
        <w:rPr>
          <w:rFonts w:ascii="Arial" w:hAnsi="Arial" w:cs="Arial"/>
        </w:rPr>
        <w:t>.</w:t>
      </w:r>
    </w:p>
    <w:p w:rsidR="007E2EA7" w:rsidRPr="006E1D4A" w:rsidRDefault="007E2EA7" w:rsidP="006E1D4A">
      <w:pPr>
        <w:pStyle w:val="Nessunaspaziatura"/>
        <w:rPr>
          <w:rFonts w:ascii="Arial" w:hAnsi="Arial" w:cs="Arial"/>
        </w:rPr>
      </w:pPr>
    </w:p>
    <w:p w:rsidR="00832BF8" w:rsidRDefault="00832BF8" w:rsidP="00832BF8">
      <w:pPr>
        <w:pStyle w:val="Titolo4"/>
        <w:rPr>
          <w:rFonts w:ascii="Arial" w:hAnsi="Arial" w:cs="Arial"/>
        </w:rPr>
      </w:pPr>
      <w:r w:rsidRPr="00A54F05">
        <w:rPr>
          <w:rFonts w:ascii="Arial" w:hAnsi="Arial" w:cs="Arial"/>
        </w:rPr>
        <w:t>Come e di che materiali è fatto?</w:t>
      </w:r>
    </w:p>
    <w:p w:rsidR="00BE30E3" w:rsidRPr="00BE30E3" w:rsidRDefault="00BE30E3" w:rsidP="00BE30E3">
      <w:r>
        <w:t>Il disco situato all’interno è composto principalmente da alluminio o vetro e rivestito poi con un materiale ferromagnetico</w:t>
      </w:r>
      <w:bookmarkStart w:id="17" w:name="_GoBack"/>
      <w:bookmarkEnd w:id="17"/>
    </w:p>
    <w:p w:rsidR="00832BF8" w:rsidRPr="00A54F05" w:rsidRDefault="00832BF8" w:rsidP="00832BF8">
      <w:pPr>
        <w:pStyle w:val="Titolo4"/>
        <w:rPr>
          <w:rFonts w:ascii="Arial" w:hAnsi="Arial" w:cs="Arial"/>
        </w:rPr>
      </w:pPr>
      <w:r w:rsidRPr="00A54F05">
        <w:rPr>
          <w:rFonts w:ascii="Arial" w:hAnsi="Arial" w:cs="Arial"/>
        </w:rPr>
        <w:t>I punti di raccolta?</w:t>
      </w:r>
    </w:p>
    <w:p w:rsidR="00832BF8" w:rsidRPr="00A54F05" w:rsidRDefault="00832BF8" w:rsidP="00832BF8">
      <w:pPr>
        <w:pStyle w:val="Titolo4"/>
        <w:rPr>
          <w:rFonts w:ascii="Arial" w:hAnsi="Arial" w:cs="Arial"/>
        </w:rPr>
      </w:pPr>
      <w:r w:rsidRPr="00A54F05">
        <w:rPr>
          <w:rFonts w:ascii="Arial" w:hAnsi="Arial" w:cs="Arial"/>
        </w:rPr>
        <w:t>Come viene smaltito?</w:t>
      </w:r>
    </w:p>
    <w:p w:rsidR="000B3F3B" w:rsidRPr="00A54F05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8" w:name="_Toc525199596"/>
      <w:r w:rsidRPr="00A54F05">
        <w:rPr>
          <w:rFonts w:ascii="Arial" w:hAnsi="Arial" w:cs="Arial"/>
          <w:sz w:val="36"/>
          <w:szCs w:val="36"/>
        </w:rPr>
        <w:t>Mother board (Gabriel Mendonça)</w:t>
      </w:r>
      <w:bookmarkEnd w:id="18"/>
    </w:p>
    <w:p w:rsidR="000B3F3B" w:rsidRPr="00A54F05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9" w:name="_Toc525199597"/>
      <w:r w:rsidRPr="00A54F05">
        <w:rPr>
          <w:rFonts w:ascii="Arial" w:hAnsi="Arial" w:cs="Arial"/>
          <w:sz w:val="48"/>
          <w:szCs w:val="48"/>
        </w:rPr>
        <w:t>Conclusione generale</w:t>
      </w:r>
      <w:bookmarkEnd w:id="19"/>
    </w:p>
    <w:p w:rsidR="000B3F3B" w:rsidRPr="00A54F05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0" w:name="_Toc525199598"/>
      <w:r w:rsidRPr="00A54F05">
        <w:rPr>
          <w:rFonts w:ascii="Arial" w:hAnsi="Arial" w:cs="Arial"/>
          <w:sz w:val="36"/>
          <w:szCs w:val="36"/>
        </w:rPr>
        <w:t>Obiettivi raggiunti</w:t>
      </w:r>
      <w:bookmarkEnd w:id="20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B46FCC" w:rsidRPr="00A54F05" w:rsidRDefault="00B46FCC" w:rsidP="00B46FCC">
      <w:pPr>
        <w:spacing w:line="360" w:lineRule="auto"/>
        <w:rPr>
          <w:rFonts w:ascii="Arial" w:hAnsi="Arial" w:cs="Arial"/>
        </w:rPr>
      </w:pPr>
    </w:p>
    <w:p w:rsidR="00D82BFD" w:rsidRPr="00A54F05" w:rsidRDefault="000B3F3B" w:rsidP="00D82BFD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9"/>
      <w:r w:rsidRPr="00A54F05">
        <w:rPr>
          <w:rFonts w:ascii="Arial" w:hAnsi="Arial" w:cs="Arial"/>
          <w:sz w:val="36"/>
          <w:szCs w:val="36"/>
        </w:rPr>
        <w:t>Difficoltà incontrate</w:t>
      </w:r>
      <w:bookmarkEnd w:id="21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0B3F3B" w:rsidRPr="00A54F05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5199600"/>
      <w:r w:rsidRPr="00A54F05">
        <w:rPr>
          <w:rFonts w:ascii="Arial" w:hAnsi="Arial" w:cs="Arial"/>
          <w:sz w:val="36"/>
          <w:szCs w:val="36"/>
        </w:rPr>
        <w:t>Riflessioni</w:t>
      </w:r>
      <w:bookmarkEnd w:id="22"/>
      <w:r w:rsidRPr="00A54F05">
        <w:rPr>
          <w:rFonts w:ascii="Arial" w:hAnsi="Arial" w:cs="Arial"/>
          <w:sz w:val="36"/>
          <w:szCs w:val="36"/>
        </w:rPr>
        <w:t xml:space="preserve"> </w:t>
      </w:r>
    </w:p>
    <w:p w:rsidR="00B46FCC" w:rsidRPr="00A54F05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1"/>
      <w:r w:rsidRPr="00A54F05">
        <w:rPr>
          <w:rFonts w:ascii="Arial" w:hAnsi="Arial" w:cs="Arial"/>
          <w:sz w:val="36"/>
          <w:szCs w:val="36"/>
        </w:rPr>
        <w:t>Hard disk (Gabriele Dominelli)</w:t>
      </w:r>
      <w:bookmarkEnd w:id="23"/>
    </w:p>
    <w:p w:rsidR="00B46FCC" w:rsidRPr="00A54F05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2"/>
      <w:r w:rsidRPr="00A54F05">
        <w:rPr>
          <w:rFonts w:ascii="Arial" w:hAnsi="Arial" w:cs="Arial"/>
          <w:sz w:val="36"/>
          <w:szCs w:val="36"/>
        </w:rPr>
        <w:t>Mother board (Gabriel Mendonça)</w:t>
      </w:r>
      <w:bookmarkEnd w:id="24"/>
    </w:p>
    <w:p w:rsidR="00B46FCC" w:rsidRPr="00A54F05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3"/>
      <w:r w:rsidRPr="00A54F05">
        <w:rPr>
          <w:rFonts w:ascii="Arial" w:hAnsi="Arial" w:cs="Arial"/>
          <w:sz w:val="36"/>
          <w:szCs w:val="36"/>
        </w:rPr>
        <w:t>Sviluppi futuri</w:t>
      </w:r>
      <w:bookmarkEnd w:id="25"/>
    </w:p>
    <w:p w:rsidR="00B46FCC" w:rsidRPr="00A54F05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A54F05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6" w:name="_Toc525199604"/>
      <w:r w:rsidRPr="00A54F05">
        <w:rPr>
          <w:rFonts w:ascii="Arial" w:hAnsi="Arial" w:cs="Arial"/>
          <w:sz w:val="48"/>
          <w:szCs w:val="48"/>
        </w:rPr>
        <w:t>Bibliografia e fonti</w:t>
      </w:r>
      <w:bookmarkEnd w:id="26"/>
    </w:p>
    <w:p w:rsidR="00B46FCC" w:rsidRPr="00A54F05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A54F05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5"/>
      <w:r w:rsidRPr="00A54F05">
        <w:rPr>
          <w:rFonts w:ascii="Arial" w:hAnsi="Arial" w:cs="Arial"/>
          <w:sz w:val="48"/>
          <w:szCs w:val="48"/>
        </w:rPr>
        <w:t>Allegati</w:t>
      </w:r>
      <w:bookmarkEnd w:id="27"/>
    </w:p>
    <w:p w:rsidR="00B46FCC" w:rsidRPr="00A54F05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A54F05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A54F05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A54F05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A54F05" w:rsidSect="00B46FCC">
      <w:headerReference w:type="default" r:id="rId12"/>
      <w:footerReference w:type="default" r:id="rId13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100" w:rsidRDefault="00635100" w:rsidP="00B46FCC">
      <w:pPr>
        <w:spacing w:after="0" w:line="240" w:lineRule="auto"/>
      </w:pPr>
      <w:r>
        <w:separator/>
      </w:r>
    </w:p>
  </w:endnote>
  <w:endnote w:type="continuationSeparator" w:id="0">
    <w:p w:rsidR="00635100" w:rsidRDefault="00635100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Content>
      <w:p w:rsidR="00635100" w:rsidRDefault="0063510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45D" w:rsidRPr="00BC545D">
          <w:rPr>
            <w:noProof/>
            <w:lang w:val="it-IT"/>
          </w:rPr>
          <w:t>5</w:t>
        </w:r>
        <w:r>
          <w:fldChar w:fldCharType="end"/>
        </w:r>
        <w:r>
          <w:t>/</w:t>
        </w:r>
        <w:fldSimple w:instr=" NUMPAGES   \* MERGEFORMAT ">
          <w:r w:rsidR="00BC545D">
            <w:rPr>
              <w:noProof/>
            </w:rPr>
            <w:t>5</w:t>
          </w:r>
        </w:fldSimple>
      </w:p>
    </w:sdtContent>
  </w:sdt>
  <w:p w:rsidR="00635100" w:rsidRDefault="006351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100" w:rsidRDefault="00635100" w:rsidP="00B46FCC">
      <w:pPr>
        <w:spacing w:after="0" w:line="240" w:lineRule="auto"/>
      </w:pPr>
      <w:r>
        <w:separator/>
      </w:r>
    </w:p>
  </w:footnote>
  <w:footnote w:type="continuationSeparator" w:id="0">
    <w:p w:rsidR="00635100" w:rsidRDefault="00635100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635100" w:rsidRPr="00153991" w:rsidTr="00B46FCC">
      <w:tc>
        <w:tcPr>
          <w:tcW w:w="3303" w:type="dxa"/>
          <w:vAlign w:val="center"/>
        </w:tcPr>
        <w:p w:rsidR="00635100" w:rsidRDefault="00635100" w:rsidP="00B46FCC">
          <w:pPr>
            <w:pStyle w:val="Intestazione"/>
          </w:pPr>
          <w:r>
            <w:t>Gabriel Mendonça</w:t>
          </w:r>
        </w:p>
      </w:tc>
      <w:tc>
        <w:tcPr>
          <w:tcW w:w="3304" w:type="dxa"/>
          <w:vMerge w:val="restart"/>
          <w:vAlign w:val="center"/>
        </w:tcPr>
        <w:p w:rsidR="00635100" w:rsidRPr="00B46FCC" w:rsidRDefault="00635100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E-Waste: a new enviromental challenge</w:t>
          </w:r>
        </w:p>
      </w:tc>
      <w:tc>
        <w:tcPr>
          <w:tcW w:w="3304" w:type="dxa"/>
          <w:vAlign w:val="center"/>
        </w:tcPr>
        <w:p w:rsidR="00635100" w:rsidRPr="00153991" w:rsidRDefault="00635100" w:rsidP="00153991">
          <w:pPr>
            <w:pStyle w:val="Intestazione"/>
            <w:jc w:val="right"/>
          </w:pPr>
          <w:r w:rsidRPr="00153991"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\# "#'##0.00" \* Arabic </w:instrText>
          </w:r>
          <w:r>
            <w:rPr>
              <w:lang w:val="fr-CH"/>
            </w:rPr>
            <w:fldChar w:fldCharType="separate"/>
          </w:r>
          <w:r>
            <w:rPr>
              <w:noProof/>
              <w:lang w:val="fr-CH"/>
            </w:rPr>
            <w:t>4205</w:t>
          </w:r>
          <w:r>
            <w:rPr>
              <w:lang w:val="fr-CH"/>
            </w:rPr>
            <w:fldChar w:fldCharType="end"/>
          </w:r>
        </w:p>
      </w:tc>
    </w:tr>
    <w:tr w:rsidR="00635100" w:rsidRPr="00B46FCC" w:rsidTr="00B46FCC">
      <w:tc>
        <w:tcPr>
          <w:tcW w:w="3303" w:type="dxa"/>
          <w:vAlign w:val="center"/>
        </w:tcPr>
        <w:p w:rsidR="00635100" w:rsidRDefault="00635100" w:rsidP="00B46FCC">
          <w:pPr>
            <w:pStyle w:val="Intestazione"/>
          </w:pPr>
          <w:r>
            <w:t>Gabriele Dominelli</w:t>
          </w:r>
        </w:p>
      </w:tc>
      <w:tc>
        <w:tcPr>
          <w:tcW w:w="3304" w:type="dxa"/>
          <w:vMerge/>
          <w:vAlign w:val="center"/>
        </w:tcPr>
        <w:p w:rsidR="00635100" w:rsidRDefault="00635100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635100" w:rsidRPr="00B46FCC" w:rsidRDefault="00635100" w:rsidP="00B46FCC">
          <w:pPr>
            <w:pStyle w:val="Intestazione"/>
            <w:rPr>
              <w:lang w:val="fr-CH"/>
            </w:rPr>
          </w:pPr>
        </w:p>
      </w:tc>
    </w:tr>
  </w:tbl>
  <w:p w:rsidR="00635100" w:rsidRPr="00B46FCC" w:rsidRDefault="00635100" w:rsidP="006E1D4A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4666D"/>
    <w:rsid w:val="000B3F3B"/>
    <w:rsid w:val="000C67C6"/>
    <w:rsid w:val="000D46C1"/>
    <w:rsid w:val="001065FE"/>
    <w:rsid w:val="00107EDC"/>
    <w:rsid w:val="00153991"/>
    <w:rsid w:val="001703DA"/>
    <w:rsid w:val="001B3710"/>
    <w:rsid w:val="001C34A9"/>
    <w:rsid w:val="00265981"/>
    <w:rsid w:val="00272B09"/>
    <w:rsid w:val="00292F02"/>
    <w:rsid w:val="003718FF"/>
    <w:rsid w:val="003A51C0"/>
    <w:rsid w:val="003F16AC"/>
    <w:rsid w:val="0049310A"/>
    <w:rsid w:val="004F28A2"/>
    <w:rsid w:val="005F0033"/>
    <w:rsid w:val="005F79C3"/>
    <w:rsid w:val="00635100"/>
    <w:rsid w:val="006E1D4A"/>
    <w:rsid w:val="007C10DE"/>
    <w:rsid w:val="007E2EA7"/>
    <w:rsid w:val="00822961"/>
    <w:rsid w:val="00832BF8"/>
    <w:rsid w:val="00850D9D"/>
    <w:rsid w:val="00974E7E"/>
    <w:rsid w:val="009E28CA"/>
    <w:rsid w:val="00A54F05"/>
    <w:rsid w:val="00B4675C"/>
    <w:rsid w:val="00B46FCC"/>
    <w:rsid w:val="00B7100D"/>
    <w:rsid w:val="00BC25ED"/>
    <w:rsid w:val="00BC545D"/>
    <w:rsid w:val="00BE30E3"/>
    <w:rsid w:val="00BF6324"/>
    <w:rsid w:val="00C439A1"/>
    <w:rsid w:val="00C72818"/>
    <w:rsid w:val="00CE14A8"/>
    <w:rsid w:val="00D53D79"/>
    <w:rsid w:val="00D82BFD"/>
    <w:rsid w:val="00E54824"/>
    <w:rsid w:val="00E55B48"/>
    <w:rsid w:val="00EB1C54"/>
    <w:rsid w:val="00EB582B"/>
    <w:rsid w:val="00F05181"/>
    <w:rsid w:val="00F51719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B5E78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466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466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53CCB-CA1A-492D-A34C-94144745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B655FB7E.dotm</Template>
  <TotalTime>0</TotalTime>
  <Pages>6</Pages>
  <Words>1447</Words>
  <Characters>8092</Characters>
  <Application>Microsoft Office Word</Application>
  <DocSecurity>0</DocSecurity>
  <Lines>202</Lines>
  <Paragraphs>142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Gabriele Dominelli</cp:lastModifiedBy>
  <cp:revision>2</cp:revision>
  <dcterms:created xsi:type="dcterms:W3CDTF">2018-10-18T07:47:00Z</dcterms:created>
  <dcterms:modified xsi:type="dcterms:W3CDTF">2018-10-18T07:47:00Z</dcterms:modified>
</cp:coreProperties>
</file>